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C5183" w14:textId="77777777" w:rsidR="00F37429" w:rsidRDefault="00000000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67FFC48" w14:textId="77777777" w:rsidR="00F37429" w:rsidRDefault="00000000">
      <w:pPr>
        <w:pStyle w:val="Standard"/>
        <w:spacing w:after="0" w:line="240" w:lineRule="auto"/>
        <w:jc w:val="center"/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56FE535C" w14:textId="77777777" w:rsidR="00F37429" w:rsidRDefault="00F37429">
      <w:pPr>
        <w:pStyle w:val="Standard"/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843"/>
      </w:tblGrid>
      <w:tr w:rsidR="00F37429" w14:paraId="3684435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D0DE44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EBBB7B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F37429" w14:paraId="46AE814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190CEC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116DCF" w14:textId="77777777" w:rsidR="00F37429" w:rsidRDefault="00000000">
            <w:pPr>
              <w:pStyle w:val="Standard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PNT2025TMID02896</w:t>
            </w:r>
          </w:p>
        </w:tc>
      </w:tr>
      <w:tr w:rsidR="00F37429" w14:paraId="0345EC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A17966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0BB0F46" w14:textId="77777777" w:rsidR="00F37429" w:rsidRDefault="00000000">
            <w:pPr>
              <w:pStyle w:val="Standard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Prediction plant growth stages with environment and management data using power BI</w:t>
            </w:r>
          </w:p>
        </w:tc>
      </w:tr>
      <w:tr w:rsidR="00F37429" w14:paraId="4C8F4B3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97CF40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F693C2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045AA11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7B9A1847" w14:textId="77777777" w:rsidR="00F37429" w:rsidRDefault="00000000">
      <w:pPr>
        <w:pStyle w:val="Standard"/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1A24E48" w14:textId="77777777" w:rsidR="00F37429" w:rsidRDefault="00000000">
      <w:pPr>
        <w:pStyle w:val="Standard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W w:w="145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1"/>
        <w:gridCol w:w="1538"/>
        <w:gridCol w:w="1564"/>
        <w:gridCol w:w="1452"/>
      </w:tblGrid>
      <w:tr w:rsidR="00F37429" w14:paraId="03758ABB" w14:textId="77777777">
        <w:tblPrEx>
          <w:tblCellMar>
            <w:top w:w="0" w:type="dxa"/>
            <w:bottom w:w="0" w:type="dxa"/>
          </w:tblCellMar>
        </w:tblPrEx>
        <w:trPr>
          <w:trHeight w:val="266"/>
          <w:tblHeader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AA20EFA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255919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D7EA7A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4B0E5B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29035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12EEE3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345B2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F37429" w14:paraId="0800F97B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57E796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5C37CC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D58E96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CBE58A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3198D4" w14:textId="77777777" w:rsidR="00F37429" w:rsidRDefault="00000000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C0D19C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362A49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tohit</w:t>
            </w:r>
            <w:proofErr w:type="spellEnd"/>
          </w:p>
        </w:tc>
      </w:tr>
      <w:tr w:rsidR="00F37429" w14:paraId="4DAAF53B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6F97B0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C1AF0A9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08F664E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85468D1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4619C2" w14:textId="77777777" w:rsidR="00F37429" w:rsidRDefault="00000000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156D64E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685C54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rohan</w:t>
            </w:r>
            <w:proofErr w:type="spellEnd"/>
          </w:p>
        </w:tc>
      </w:tr>
      <w:tr w:rsidR="00F37429" w14:paraId="48C1A4C0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8EB5CC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7E11306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0A3A4B3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F22080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3D58E32" w14:textId="77777777" w:rsidR="00F37429" w:rsidRDefault="00000000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2BCBBEA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81D47E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F37429" w14:paraId="5CCCD966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DA3A12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F29E4E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AFE10B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591A24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4CCB4A" w14:textId="77777777" w:rsidR="00F37429" w:rsidRDefault="00000000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1FCB98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D26DD9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Tanuja</w:t>
            </w:r>
          </w:p>
        </w:tc>
      </w:tr>
      <w:tr w:rsidR="00F37429" w14:paraId="381D0146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BD0768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D1E318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01E00B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FCD50B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85F90A" w14:textId="77777777" w:rsidR="00F37429" w:rsidRDefault="00000000">
            <w:pPr>
              <w:pStyle w:val="Standard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4AFB9A4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471AD95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Rohan</w:t>
            </w:r>
          </w:p>
        </w:tc>
      </w:tr>
      <w:tr w:rsidR="00F37429" w14:paraId="721D7E08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C6B398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0E4ADE8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FF04F08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N-6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14D720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Creatr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board using tool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DABC8" w14:textId="77777777" w:rsidR="00F37429" w:rsidRDefault="00000000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040A98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175B7C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Tohit</w:t>
            </w:r>
          </w:p>
        </w:tc>
      </w:tr>
      <w:tr w:rsidR="00F37429" w14:paraId="557A5E0E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8FEE0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D6CEE2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CBA985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N-7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B32F8B5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Train Priditive Model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D7C03BB" w14:textId="77777777" w:rsidR="00F37429" w:rsidRDefault="00000000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9A7FDD0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C10F72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Ayush</w:t>
            </w:r>
          </w:p>
        </w:tc>
      </w:tr>
      <w:tr w:rsidR="00F37429" w14:paraId="297C72D4" w14:textId="77777777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773087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18D8508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Visualization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356383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 N-8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437901A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Create Power BI dashboard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2A0047E" w14:textId="77777777" w:rsidR="00F37429" w:rsidRDefault="00000000">
            <w:pPr>
              <w:pStyle w:val="Standard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FD947D0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A4E1F0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Tanuja</w:t>
            </w:r>
          </w:p>
        </w:tc>
      </w:tr>
    </w:tbl>
    <w:p w14:paraId="264E0329" w14:textId="77777777" w:rsidR="00F37429" w:rsidRDefault="00F37429">
      <w:pPr>
        <w:pStyle w:val="Standard"/>
        <w:rPr>
          <w:rFonts w:ascii="Arial" w:eastAsia="Arial" w:hAnsi="Arial" w:cs="Arial"/>
        </w:rPr>
      </w:pPr>
    </w:p>
    <w:p w14:paraId="19DC1510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2B20C022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2277B078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64B9B672" w14:textId="77777777" w:rsidR="00F37429" w:rsidRDefault="00000000">
      <w:pPr>
        <w:pStyle w:val="Standard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W w:w="142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6"/>
        <w:gridCol w:w="65"/>
        <w:gridCol w:w="1672"/>
        <w:gridCol w:w="1232"/>
        <w:gridCol w:w="2081"/>
        <w:gridCol w:w="2355"/>
        <w:gridCol w:w="2081"/>
        <w:gridCol w:w="2711"/>
      </w:tblGrid>
      <w:tr w:rsidR="00F37429" w14:paraId="11790FAC" w14:textId="77777777">
        <w:tblPrEx>
          <w:tblCellMar>
            <w:top w:w="0" w:type="dxa"/>
            <w:bottom w:w="0" w:type="dxa"/>
          </w:tblCellMar>
        </w:tblPrEx>
        <w:trPr>
          <w:trHeight w:val="248"/>
          <w:tblHeader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3991EDD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41C9E4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EB2637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25E585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AE2FB7A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D66131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B5B87E4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F37429" w14:paraId="06E2E11E" w14:textId="7777777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AE4CA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081922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FB92204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5AC63F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1745412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6CA3A0B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216314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F37429" w14:paraId="494F9B67" w14:textId="7777777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E2F020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522C641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1C8227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BA0A80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31C5C3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67CAE04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CCA09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  <w:tr w:rsidR="00F37429" w14:paraId="44AB65D5" w14:textId="7777777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E0999FC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1650AAD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57562E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91F98D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1F8411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81A651B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39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7A589FD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2023</w:t>
            </w:r>
          </w:p>
        </w:tc>
      </w:tr>
      <w:tr w:rsidR="00F37429" w14:paraId="19FA91AA" w14:textId="7777777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6E7BAF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8BEA92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B2E8EF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B9F0972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F3A0E1D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3C551D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9A068F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Des 2024</w:t>
            </w:r>
          </w:p>
        </w:tc>
      </w:tr>
      <w:tr w:rsidR="00F37429" w14:paraId="333EA1EC" w14:textId="7777777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B2E805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67BE9AC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AC04DDD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780415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Jan 2023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416993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17C2557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2B134AE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</w:tr>
      <w:tr w:rsidR="00F37429" w14:paraId="526A3225" w14:textId="7777777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D6AE3F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Sprint-6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AE75801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27E788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EA2161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May 20224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0F38F6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Des 2024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5093472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2DD5A7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Feb 2025</w:t>
            </w:r>
          </w:p>
        </w:tc>
      </w:tr>
      <w:tr w:rsidR="00F37429" w14:paraId="5A380C84" w14:textId="7777777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12A469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Sprint-7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93A2A5C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777D992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E2A12F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 oct 2024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04E7E89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E592E5B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43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E5411B4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 Feb 2025</w:t>
            </w:r>
          </w:p>
        </w:tc>
      </w:tr>
      <w:tr w:rsidR="00F37429" w14:paraId="43C738A7" w14:textId="7777777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34513E6" w14:textId="77777777" w:rsidR="00F37429" w:rsidRDefault="00000000">
            <w:pPr>
              <w:pStyle w:val="Standard"/>
            </w:pPr>
            <w:r>
              <w:rPr>
                <w:rFonts w:ascii="Arial" w:eastAsia="Arial" w:hAnsi="Arial" w:cs="Arial"/>
                <w:sz w:val="20"/>
                <w:szCs w:val="20"/>
              </w:rPr>
              <w:t>Sprint-8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C192043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F7B601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0E3462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Feb 2025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FC5C5C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Feb 2025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76FF735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6B9887" w14:textId="77777777" w:rsidR="00F37429" w:rsidRDefault="00000000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 Feb 2025</w:t>
            </w:r>
          </w:p>
        </w:tc>
      </w:tr>
      <w:tr w:rsidR="00F37429" w14:paraId="1DD8714C" w14:textId="77777777">
        <w:tblPrEx>
          <w:tblCellMar>
            <w:top w:w="0" w:type="dxa"/>
            <w:bottom w:w="0" w:type="dxa"/>
          </w:tblCellMar>
        </w:tblPrEx>
        <w:trPr>
          <w:trHeight w:val="366"/>
        </w:trPr>
        <w:tc>
          <w:tcPr>
            <w:tcW w:w="2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D52EB1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6D15D7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EBB544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95DB93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15897E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48809C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27AD8B5" w14:textId="77777777" w:rsidR="00F37429" w:rsidRDefault="00F37429">
            <w:pPr>
              <w:pStyle w:val="Standard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37F2669" w14:textId="77777777" w:rsidR="00F37429" w:rsidRDefault="00F37429">
      <w:pPr>
        <w:pStyle w:val="Standard"/>
        <w:rPr>
          <w:rFonts w:ascii="Arial" w:eastAsia="Arial" w:hAnsi="Arial" w:cs="Arial"/>
          <w:b/>
        </w:rPr>
      </w:pPr>
    </w:p>
    <w:p w14:paraId="0FF14DA8" w14:textId="77777777" w:rsidR="00F37429" w:rsidRDefault="00000000">
      <w:pPr>
        <w:pStyle w:val="Standard"/>
        <w:shd w:val="clear" w:color="auto" w:fill="FFFFFF"/>
        <w:spacing w:after="0" w:line="240" w:lineRule="auto"/>
      </w:pPr>
      <w:r>
        <w:rPr>
          <w:rFonts w:ascii="Arial" w:eastAsia="Arial" w:hAnsi="Arial" w:cs="Arial"/>
          <w:b/>
          <w:color w:val="172B4D"/>
        </w:rPr>
        <w:lastRenderedPageBreak/>
        <w:t>Velocity:</w:t>
      </w:r>
    </w:p>
    <w:p w14:paraId="373CF2C2" w14:textId="77777777" w:rsidR="00F37429" w:rsidRDefault="00000000">
      <w:pPr>
        <w:pStyle w:val="Standard"/>
        <w:shd w:val="clear" w:color="auto" w:fill="FFFFFF"/>
        <w:spacing w:after="0" w:line="240" w:lineRule="auto"/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3839D651" w14:textId="77777777" w:rsidR="00F37429" w:rsidRDefault="00000000">
      <w:pPr>
        <w:pStyle w:val="Standard"/>
        <w:shd w:val="clear" w:color="auto" w:fill="FFFFFF"/>
        <w:spacing w:after="300" w:line="240" w:lineRule="auto"/>
        <w:jc w:val="center"/>
      </w:pPr>
      <w:r>
        <w:rPr>
          <w:noProof/>
          <w:lang w:eastAsia="en-IN" w:bidi="ar-SA"/>
        </w:rPr>
        <w:drawing>
          <wp:inline distT="0" distB="0" distL="0" distR="0" wp14:anchorId="114D14FB" wp14:editId="552A96AE">
            <wp:extent cx="3562228" cy="800282"/>
            <wp:effectExtent l="0" t="0" r="122" b="0"/>
            <wp:docPr id="39061435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228" cy="800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DFB31A" w14:textId="77777777" w:rsidR="00F37429" w:rsidRDefault="00F37429">
      <w:pPr>
        <w:pStyle w:val="Standard"/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9E69F79" w14:textId="77777777" w:rsidR="00F37429" w:rsidRDefault="00F37429">
      <w:pPr>
        <w:pStyle w:val="Standard"/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1F90CE75" w14:textId="77777777" w:rsidR="00F37429" w:rsidRDefault="00F37429">
      <w:pPr>
        <w:pStyle w:val="Standard"/>
      </w:pPr>
    </w:p>
    <w:sectPr w:rsidR="00F37429">
      <w:pgSz w:w="16838" w:h="11906" w:orient="landscape"/>
      <w:pgMar w:top="1440" w:right="851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F9884" w14:textId="77777777" w:rsidR="00DB176C" w:rsidRDefault="00DB176C">
      <w:r>
        <w:separator/>
      </w:r>
    </w:p>
  </w:endnote>
  <w:endnote w:type="continuationSeparator" w:id="0">
    <w:p w14:paraId="64C76655" w14:textId="77777777" w:rsidR="00DB176C" w:rsidRDefault="00DB1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673C3" w14:textId="77777777" w:rsidR="00DB176C" w:rsidRDefault="00DB176C">
      <w:r>
        <w:rPr>
          <w:color w:val="000000"/>
        </w:rPr>
        <w:separator/>
      </w:r>
    </w:p>
  </w:footnote>
  <w:footnote w:type="continuationSeparator" w:id="0">
    <w:p w14:paraId="066BB085" w14:textId="77777777" w:rsidR="00DB176C" w:rsidRDefault="00DB17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05FB1"/>
    <w:multiLevelType w:val="multilevel"/>
    <w:tmpl w:val="B1FC8730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1860504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37429"/>
    <w:rsid w:val="000238D0"/>
    <w:rsid w:val="005264CD"/>
    <w:rsid w:val="00A563DC"/>
    <w:rsid w:val="00DB176C"/>
    <w:rsid w:val="00F3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4B57"/>
  <w15:docId w15:val="{D4611B07-D228-446E-9303-CD3E5FB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rFonts w:ascii="Arial" w:eastAsia="Arial" w:hAnsi="Arial" w:cs="Arial"/>
      <w:b w:val="0"/>
      <w:i w:val="0"/>
      <w:caps w:val="0"/>
      <w:smallCaps w:val="0"/>
      <w:strike w:val="0"/>
      <w:dstrike w:val="0"/>
      <w:color w:val="172B4D"/>
      <w:position w:val="0"/>
      <w:sz w:val="22"/>
      <w:szCs w:val="22"/>
      <w:u w:val="none"/>
      <w:vertAlign w:val="baseline"/>
    </w:rPr>
  </w:style>
  <w:style w:type="character" w:customStyle="1" w:styleId="ListLabel2">
    <w:name w:val="ListLabel 2"/>
    <w:rPr>
      <w:rFonts w:ascii="Arial" w:eastAsia="Arial" w:hAnsi="Arial" w:cs="Arial"/>
      <w:b/>
      <w:i w:val="0"/>
      <w:caps w:val="0"/>
      <w:smallCaps w:val="0"/>
      <w:strike w:val="0"/>
      <w:dstrike w:val="0"/>
      <w:color w:val="0563C1"/>
      <w:position w:val="0"/>
      <w:sz w:val="22"/>
      <w:szCs w:val="22"/>
      <w:u w:val="single"/>
      <w:vertAlign w:val="baseline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rPr>
      <w:rFonts w:ascii="Tahoma" w:hAnsi="Tahoma" w:cs="Mangal"/>
      <w:sz w:val="16"/>
      <w:szCs w:val="14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rPr>
      <w:rFonts w:cs="Mangal"/>
      <w:szCs w:val="20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rPr>
      <w:rFonts w:cs="Mangal"/>
      <w:szCs w:val="20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Tohidealam Firoj Nadaf</cp:lastModifiedBy>
  <cp:revision>2</cp:revision>
  <dcterms:created xsi:type="dcterms:W3CDTF">2025-03-13T09:09:00Z</dcterms:created>
  <dcterms:modified xsi:type="dcterms:W3CDTF">2025-03-13T09:09:00Z</dcterms:modified>
</cp:coreProperties>
</file>